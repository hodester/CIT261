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BB" w:rsidRDefault="006C4CBB" w:rsidP="006C4CBB">
      <w:pPr>
        <w:rPr>
          <w:b/>
        </w:rPr>
      </w:pPr>
      <w:r>
        <w:rPr>
          <w:b/>
        </w:rPr>
        <w:t>Variables</w:t>
      </w:r>
    </w:p>
    <w:p w:rsidR="006C4CBB" w:rsidRDefault="0095200D" w:rsidP="006C4CBB">
      <w:r>
        <w:t xml:space="preserve">In JavaScript variables can be thought of as a named container. The names allow the variables to be distinguished from each other. All variables must be declared before they can be used. The declaration may contain a single value or multiple values separated by a comma.  </w:t>
      </w:r>
    </w:p>
    <w:p w:rsidR="0095200D" w:rsidRDefault="0095200D" w:rsidP="006C4CBB">
      <w:r>
        <w:t xml:space="preserve">Variables are used to store data so it can be called multiple times in the program without having to retype the code. </w:t>
      </w:r>
    </w:p>
    <w:p w:rsidR="0095200D" w:rsidRPr="006C4CBB" w:rsidRDefault="0095200D" w:rsidP="006C4CBB"/>
    <w:p w:rsidR="006C4CBB" w:rsidRDefault="006C4CBB" w:rsidP="006C4CBB">
      <w:pPr>
        <w:rPr>
          <w:b/>
        </w:rPr>
      </w:pPr>
      <w:r>
        <w:rPr>
          <w:b/>
        </w:rPr>
        <w:t>Loops</w:t>
      </w:r>
    </w:p>
    <w:p w:rsidR="006C4CBB" w:rsidRDefault="006C4CBB" w:rsidP="006C4CBB">
      <w:r>
        <w:t xml:space="preserve">The purpose of a loop is to allow the code to repeat a command without having to add multiple lines of code which repeat each other. </w:t>
      </w:r>
    </w:p>
    <w:p w:rsidR="006C4CBB" w:rsidRDefault="006C4CBB" w:rsidP="006C4CBB"/>
    <w:p w:rsidR="006C4CBB" w:rsidRPr="006C4CBB" w:rsidRDefault="006C4CBB" w:rsidP="006C4CBB">
      <w:r w:rsidRPr="006C4CBB">
        <w:t>JavaScript supports different kinds of loops:</w:t>
      </w:r>
    </w:p>
    <w:p w:rsidR="006C4CBB" w:rsidRPr="006C4CBB" w:rsidRDefault="006C4CBB" w:rsidP="006C4CBB">
      <w:pPr>
        <w:numPr>
          <w:ilvl w:val="0"/>
          <w:numId w:val="2"/>
        </w:numPr>
      </w:pPr>
      <w:r w:rsidRPr="006C4CBB">
        <w:rPr>
          <w:b/>
          <w:bCs/>
        </w:rPr>
        <w:t xml:space="preserve">for </w:t>
      </w:r>
      <w:r w:rsidRPr="006C4CBB">
        <w:t>- loops through a block of code a number of times</w:t>
      </w:r>
    </w:p>
    <w:p w:rsidR="006C4CBB" w:rsidRPr="006C4CBB" w:rsidRDefault="006C4CBB" w:rsidP="006C4CBB">
      <w:pPr>
        <w:numPr>
          <w:ilvl w:val="0"/>
          <w:numId w:val="2"/>
        </w:numPr>
      </w:pPr>
      <w:r w:rsidRPr="006C4CBB">
        <w:rPr>
          <w:b/>
          <w:bCs/>
        </w:rPr>
        <w:t xml:space="preserve">for/in </w:t>
      </w:r>
      <w:r w:rsidRPr="006C4CBB">
        <w:t>- loops through the properties of an object</w:t>
      </w:r>
    </w:p>
    <w:p w:rsidR="006C4CBB" w:rsidRPr="006C4CBB" w:rsidRDefault="006C4CBB" w:rsidP="006C4CBB">
      <w:pPr>
        <w:numPr>
          <w:ilvl w:val="0"/>
          <w:numId w:val="2"/>
        </w:numPr>
      </w:pPr>
      <w:r w:rsidRPr="006C4CBB">
        <w:rPr>
          <w:b/>
          <w:bCs/>
        </w:rPr>
        <w:t xml:space="preserve">while </w:t>
      </w:r>
      <w:r w:rsidRPr="006C4CBB">
        <w:t>- loops through a block of code while a specified condition is true</w:t>
      </w:r>
    </w:p>
    <w:p w:rsidR="006C4CBB" w:rsidRPr="006C4CBB" w:rsidRDefault="006C4CBB" w:rsidP="006C4CBB">
      <w:pPr>
        <w:numPr>
          <w:ilvl w:val="0"/>
          <w:numId w:val="2"/>
        </w:numPr>
      </w:pPr>
      <w:r w:rsidRPr="006C4CBB">
        <w:rPr>
          <w:b/>
          <w:bCs/>
        </w:rPr>
        <w:t>do/while</w:t>
      </w:r>
      <w:r w:rsidRPr="006C4CBB">
        <w:t xml:space="preserve"> - also loops through a block of code while a specified condition is true</w:t>
      </w:r>
    </w:p>
    <w:p w:rsidR="006C4CBB" w:rsidRPr="006C4CBB" w:rsidRDefault="006C4CBB" w:rsidP="006C4CBB"/>
    <w:p w:rsidR="006C4CBB" w:rsidRPr="006C4CBB" w:rsidRDefault="006C4CBB" w:rsidP="006C4CBB">
      <w:pPr>
        <w:rPr>
          <w:b/>
        </w:rPr>
      </w:pPr>
      <w:r w:rsidRPr="006C4CBB">
        <w:rPr>
          <w:b/>
        </w:rPr>
        <w:t>Function</w:t>
      </w:r>
      <w:r>
        <w:rPr>
          <w:b/>
        </w:rPr>
        <w:t>s</w:t>
      </w:r>
    </w:p>
    <w:p w:rsidR="006C4CBB" w:rsidRPr="006C4CBB" w:rsidRDefault="006C4CBB" w:rsidP="006C4CBB">
      <w:r w:rsidRPr="006C4CBB">
        <w:t>A JavaScript function is a block of code designed to perform a particular task.</w:t>
      </w:r>
    </w:p>
    <w:p w:rsidR="006C4CBB" w:rsidRPr="006C4CBB" w:rsidRDefault="006C4CBB" w:rsidP="006C4CBB">
      <w:r w:rsidRPr="006C4CBB">
        <w:t>A JavaScript function is executed when "something" invokes it (calls it).</w:t>
      </w:r>
    </w:p>
    <w:p w:rsidR="006C4CBB" w:rsidRDefault="006C4CBB" w:rsidP="006C4CBB">
      <w:r>
        <w:tab/>
        <w:t xml:space="preserve">An example is the Do/While loop. </w:t>
      </w:r>
    </w:p>
    <w:p w:rsidR="008D161F" w:rsidRDefault="008D161F" w:rsidP="006C4CBB"/>
    <w:p w:rsidR="008D161F" w:rsidRDefault="008D161F" w:rsidP="006C4CBB">
      <w:r>
        <w:rPr>
          <w:b/>
        </w:rPr>
        <w:t>Parameters</w:t>
      </w:r>
    </w:p>
    <w:p w:rsidR="008D161F" w:rsidRPr="008D161F" w:rsidRDefault="008D161F" w:rsidP="006C4CBB">
      <w:r>
        <w:t xml:space="preserve">A feature which can be used in functions. A parameter can pass data into a function. The parameter may contain data store from a variable previously in the program. For </w:t>
      </w:r>
      <w:bookmarkStart w:id="0" w:name="_GoBack"/>
      <w:bookmarkEnd w:id="0"/>
      <w:r>
        <w:t xml:space="preserve">example, the program can prompt the user for their name and store it in the variable name. Then the program can call the function of </w:t>
      </w:r>
      <w:proofErr w:type="spellStart"/>
      <w:r>
        <w:t>listStudents</w:t>
      </w:r>
      <w:proofErr w:type="spellEnd"/>
      <w:r>
        <w:t xml:space="preserve"> with the parameter of name passed into it. </w:t>
      </w:r>
    </w:p>
    <w:p w:rsidR="006C4CBB" w:rsidRDefault="006C4CBB" w:rsidP="006C4CBB"/>
    <w:p w:rsidR="006C4CBB" w:rsidRPr="006C4CBB" w:rsidRDefault="006C4CBB" w:rsidP="006C4CBB">
      <w:pPr>
        <w:rPr>
          <w:b/>
        </w:rPr>
      </w:pPr>
      <w:r w:rsidRPr="006C4CBB">
        <w:rPr>
          <w:b/>
        </w:rPr>
        <w:t>Conditional Statement</w:t>
      </w:r>
    </w:p>
    <w:p w:rsidR="006C4CBB" w:rsidRPr="006C4CBB" w:rsidRDefault="006C4CBB" w:rsidP="006C4CBB">
      <w:r w:rsidRPr="006C4CBB">
        <w:t>In JavaScript we have the following conditional statements:</w:t>
      </w:r>
    </w:p>
    <w:p w:rsidR="006C4CBB" w:rsidRPr="006C4CBB" w:rsidRDefault="006C4CBB" w:rsidP="006C4CBB">
      <w:pPr>
        <w:numPr>
          <w:ilvl w:val="0"/>
          <w:numId w:val="1"/>
        </w:numPr>
      </w:pPr>
      <w:r w:rsidRPr="006C4CBB">
        <w:t>Use</w:t>
      </w:r>
      <w:r w:rsidRPr="006C4CBB">
        <w:rPr>
          <w:b/>
          <w:bCs/>
        </w:rPr>
        <w:t xml:space="preserve"> if </w:t>
      </w:r>
      <w:r w:rsidRPr="006C4CBB">
        <w:t>to specify a block of code to be executed, if a specified condition is true</w:t>
      </w:r>
    </w:p>
    <w:p w:rsidR="006C4CBB" w:rsidRPr="006C4CBB" w:rsidRDefault="006C4CBB" w:rsidP="006C4CBB">
      <w:pPr>
        <w:numPr>
          <w:ilvl w:val="0"/>
          <w:numId w:val="1"/>
        </w:numPr>
      </w:pPr>
      <w:r w:rsidRPr="006C4CBB">
        <w:t xml:space="preserve">Use </w:t>
      </w:r>
      <w:r w:rsidRPr="006C4CBB">
        <w:rPr>
          <w:b/>
          <w:bCs/>
        </w:rPr>
        <w:t>else</w:t>
      </w:r>
      <w:r w:rsidRPr="006C4CBB">
        <w:t xml:space="preserve"> to specify a block of code to be executed, if the same condition is false</w:t>
      </w:r>
    </w:p>
    <w:p w:rsidR="006C4CBB" w:rsidRPr="006C4CBB" w:rsidRDefault="006C4CBB" w:rsidP="006C4CBB">
      <w:pPr>
        <w:numPr>
          <w:ilvl w:val="0"/>
          <w:numId w:val="1"/>
        </w:numPr>
      </w:pPr>
      <w:r w:rsidRPr="006C4CBB">
        <w:t xml:space="preserve">Use </w:t>
      </w:r>
      <w:r w:rsidRPr="006C4CBB">
        <w:rPr>
          <w:b/>
          <w:bCs/>
        </w:rPr>
        <w:t>else if</w:t>
      </w:r>
      <w:r w:rsidRPr="006C4CBB">
        <w:t xml:space="preserve"> to specify a new condition to test, if the first condition is false</w:t>
      </w:r>
    </w:p>
    <w:p w:rsidR="006C4CBB" w:rsidRPr="006C4CBB" w:rsidRDefault="006C4CBB" w:rsidP="006C4CBB">
      <w:pPr>
        <w:numPr>
          <w:ilvl w:val="0"/>
          <w:numId w:val="1"/>
        </w:numPr>
      </w:pPr>
      <w:r w:rsidRPr="006C4CBB">
        <w:t xml:space="preserve">Use </w:t>
      </w:r>
      <w:r w:rsidRPr="006C4CBB">
        <w:rPr>
          <w:b/>
          <w:bCs/>
        </w:rPr>
        <w:t>switch</w:t>
      </w:r>
      <w:r w:rsidRPr="006C4CBB">
        <w:t xml:space="preserve"> to specify many alternative blocks of code to be executed</w:t>
      </w:r>
    </w:p>
    <w:p w:rsidR="00082062" w:rsidRDefault="006C4CBB" w:rsidP="006C4CBB">
      <w:pPr>
        <w:ind w:left="720"/>
      </w:pPr>
      <w:r>
        <w:t>An example is the Student year in school</w:t>
      </w:r>
    </w:p>
    <w:p w:rsidR="006C4CBB" w:rsidRDefault="006C4CBB"/>
    <w:sectPr w:rsidR="006C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C0B45"/>
    <w:multiLevelType w:val="multilevel"/>
    <w:tmpl w:val="EAF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B5232"/>
    <w:multiLevelType w:val="multilevel"/>
    <w:tmpl w:val="17D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BB"/>
    <w:rsid w:val="00082062"/>
    <w:rsid w:val="00193A6B"/>
    <w:rsid w:val="006C4CBB"/>
    <w:rsid w:val="008D161F"/>
    <w:rsid w:val="0095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5DC"/>
  <w15:chartTrackingRefBased/>
  <w15:docId w15:val="{6FF6A944-1200-4193-B5A3-0146183C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ode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Hodes, Mark</dc:creator>
  <cp:keywords/>
  <dc:description/>
  <cp:lastModifiedBy>Hodes, Mark</cp:lastModifiedBy>
  <cp:revision>1</cp:revision>
  <dcterms:created xsi:type="dcterms:W3CDTF">2017-01-20T04:15:00Z</dcterms:created>
  <dcterms:modified xsi:type="dcterms:W3CDTF">2017-01-20T04:51:00Z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